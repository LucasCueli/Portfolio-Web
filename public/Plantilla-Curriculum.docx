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10"/>
        <w:gridCol w:w="8302"/>
      </w:tblGrid>
      <w:tr w:rsidR="000E24AC" w:rsidRPr="00565B06" w:rsidTr="00AB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06CA5">
            <w:pPr>
              <w:pStyle w:val="Iconos"/>
              <w:jc w:val="left"/>
            </w:pPr>
            <w:r w:rsidRPr="00565B06">
              <w:rPr>
                <w:noProof/>
                <w:lang w:val="es-AR" w:eastAsia="es-AR"/>
              </w:rPr>
              <mc:AlternateContent>
                <mc:Choice Requires="wpg">
                  <w:drawing>
                    <wp:inline distT="0" distB="0" distL="0" distR="0" wp14:anchorId="0739F774" wp14:editId="55D6D1D0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1897D8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UqQ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WdUglKkOAAAgZgAADgAAAAAAAAAAAAAAAAAuAgAAZHJz&#10;L2Uyb0RvYy54bWxQSwECLQAUAAYACAAAACEAGGrsh9kAAAADAQAADwAAAAAAAAAAAAAAAAADEQAA&#10;ZHJzL2Rvd25yZXYueG1sUEsFBgAAAAAEAAQA8wAAAAk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f07f0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6B028B" w:rsidP="007850D1">
            <w:pPr>
              <w:pStyle w:val="Ttulo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009755E0703A44B890640588AA754605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es-ES"/>
                  </w:rPr>
                  <w:t>Objetivo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page" w:horzAnchor="margin" w:tblpY="766"/>
        <w:tblW w:w="55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5207"/>
        <w:gridCol w:w="3983"/>
      </w:tblGrid>
      <w:tr w:rsidR="00AB164F" w:rsidRPr="00565B06" w:rsidTr="00AB164F">
        <w:trPr>
          <w:trHeight w:hRule="exact" w:val="1513"/>
        </w:trPr>
        <w:tc>
          <w:tcPr>
            <w:tcW w:w="5207" w:type="dxa"/>
            <w:tcMar>
              <w:right w:w="144" w:type="dxa"/>
            </w:tcMar>
            <w:vAlign w:val="bottom"/>
          </w:tcPr>
          <w:p w:rsidR="00AB164F" w:rsidRPr="00565B06" w:rsidRDefault="00F31D2C" w:rsidP="00AB164F">
            <w:pPr>
              <w:pStyle w:val="Ttulo"/>
            </w:pPr>
            <w:r w:rsidRPr="00F31D2C">
              <w:rPr>
                <w:sz w:val="56"/>
              </w:rPr>
              <w:t>Cueli</w:t>
            </w:r>
            <w:r>
              <w:rPr>
                <w:sz w:val="40"/>
                <w:szCs w:val="40"/>
              </w:rPr>
              <w:t xml:space="preserve"> </w:t>
            </w:r>
            <w:r w:rsidRPr="00F31D2C">
              <w:rPr>
                <w:sz w:val="56"/>
              </w:rPr>
              <w:t>Faijoo</w:t>
            </w:r>
          </w:p>
          <w:p w:rsidR="00AB164F" w:rsidRPr="00565B06" w:rsidRDefault="00F31D2C" w:rsidP="00AB164F">
            <w:pPr>
              <w:pStyle w:val="Subttulo"/>
            </w:pPr>
            <w:r w:rsidRPr="00F31D2C">
              <w:rPr>
                <w:sz w:val="72"/>
                <w:szCs w:val="72"/>
              </w:rPr>
              <w:t>lucas</w:t>
            </w:r>
          </w:p>
        </w:tc>
        <w:tc>
          <w:tcPr>
            <w:tcW w:w="3983" w:type="dxa"/>
            <w:tcMar>
              <w:left w:w="144" w:type="dxa"/>
            </w:tcMar>
            <w:vAlign w:val="bottom"/>
          </w:tcPr>
          <w:p w:rsidR="00AB164F" w:rsidRDefault="006B028B" w:rsidP="00AB164F">
            <w:pPr>
              <w:pStyle w:val="Informacindecontacto"/>
            </w:pPr>
            <w:sdt>
              <w:sdtPr>
                <w:alias w:val="Escriba la dirección:"/>
                <w:tag w:val="Escriba la dirección:"/>
                <w:id w:val="-989020281"/>
                <w:placeholder>
                  <w:docPart w:val="727A503CEA02423091D8EF33AE26824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B164F">
                  <w:t>Tandil, Buenos Aires</w:t>
                </w:r>
                <w:r w:rsidR="001D568E">
                  <w:t>, Argentina</w:t>
                </w:r>
              </w:sdtContent>
            </w:sdt>
            <w:r w:rsidR="00AB164F">
              <w:rPr>
                <w:lang w:bidi="es-ES"/>
              </w:rPr>
              <w:t xml:space="preserve">  </w:t>
            </w:r>
            <w:r w:rsidR="00AB164F" w:rsidRPr="009D0878"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3AE6AF7A" wp14:editId="3EE6B649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2E50A2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f07f09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AB164F" w:rsidRDefault="006B028B" w:rsidP="00AB164F">
            <w:pPr>
              <w:pStyle w:val="Informacindecontacto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61D6E40487E54573A23D2338E7BBF93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B164F">
                  <w:t>2494313586</w:t>
                </w:r>
              </w:sdtContent>
            </w:sdt>
            <w:r w:rsidR="00AB164F">
              <w:rPr>
                <w:lang w:bidi="es-ES"/>
              </w:rPr>
              <w:t xml:space="preserve">  </w:t>
            </w:r>
            <w:r w:rsidR="00AB164F" w:rsidRPr="009D0878"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33EBD5A1" wp14:editId="796F436C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3F66E4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f07f09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AB164F" w:rsidRDefault="006B028B" w:rsidP="00AB164F">
            <w:pPr>
              <w:pStyle w:val="Informacindecontacto"/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9D665BA6EC934FB09A7643B343E8D66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AB164F">
                  <w:t>LucasCueli00@hotmail.com</w:t>
                </w:r>
              </w:sdtContent>
            </w:sdt>
            <w:r w:rsidR="00AB164F">
              <w:rPr>
                <w:lang w:bidi="es-ES"/>
              </w:rPr>
              <w:t xml:space="preserve">  </w:t>
            </w:r>
            <w:r w:rsidR="00AB164F"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3C7A8071" wp14:editId="429E52C8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23CC48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f07f09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AB164F" w:rsidRDefault="006B028B" w:rsidP="00AB164F">
            <w:pPr>
              <w:pStyle w:val="Informacindecontacto"/>
            </w:pPr>
            <w:sdt>
              <w:sdtPr>
                <w:alias w:val="Escriba el perfil de LinkedIn:"/>
                <w:tag w:val="Escriba el perfil de LinkedIn:"/>
                <w:id w:val="-1253892234"/>
                <w:placeholder>
                  <w:docPart w:val="D0BB769FCBDB436685CC5E75B5EAE04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06CA5">
                  <w:rPr>
                    <w:lang w:val="es-AR"/>
                  </w:rPr>
                  <w:t>Link:</w:t>
                </w:r>
              </w:sdtContent>
            </w:sdt>
            <w:hyperlink r:id="rId12" w:history="1">
              <w:r w:rsidR="00F31D2C" w:rsidRPr="00F31D2C">
                <w:rPr>
                  <w:rStyle w:val="Hipervnculo"/>
                  <w:lang w:bidi="es-ES"/>
                </w:rPr>
                <w:t>Lucas (LinkedIn)</w:t>
              </w:r>
            </w:hyperlink>
            <w:r w:rsidR="00F31D2C">
              <w:rPr>
                <w:lang w:bidi="es-ES"/>
              </w:rPr>
              <w:t xml:space="preserve"> </w:t>
            </w:r>
            <w:r w:rsidR="00AB164F" w:rsidRPr="009D0878"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4EDA936E" wp14:editId="3256B575">
                      <wp:extent cx="109728" cy="109728"/>
                      <wp:effectExtent l="0" t="0" r="5080" b="5080"/>
                      <wp:docPr id="57" name="Icono de LinkedIn" descr="Icono de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F15297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C2gziS&#10;/gAAAOEBAAATAAAAAAAAAAAAAAAAAAAAAABbQ29udGVudF9UeXBlc10ueG1sUEsBAi0AFAAGAAgA&#10;AAAhADj9If/WAAAAlAEAAAsAAAAAAAAAAAAAAAAALwEAAF9yZWxzLy5yZWxzUEsBAi0AFAAGAAgA&#10;AAAhANEvWEnNDAAAGT8AAA4AAAAAAAAAAAAAAAAALgIAAGRycy9lMm9Eb2MueG1sUEsBAi0AFAAG&#10;AAgAAAAhAG9htazZAAAAAwEAAA8AAAAAAAAAAAAAAAAAJ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f07f09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AB164F" w:rsidRPr="00565B06" w:rsidRDefault="006B028B" w:rsidP="007F4876">
            <w:pPr>
              <w:pStyle w:val="Informacindecontacto"/>
            </w:pPr>
            <w:sdt>
              <w:sdtPr>
                <w:alias w:val="Escriba su Twitter, blog o cartera:"/>
                <w:tag w:val="Escriba su Twitter, blog o cartera:"/>
                <w:id w:val="1198669372"/>
                <w:placeholder>
                  <w:docPart w:val="CBA0EB42495648BF87CB2B4516A1367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906CA5">
                  <w:rPr>
                    <w:lang w:val="es-AR"/>
                  </w:rPr>
                  <w:t>Portafolio web:</w:t>
                </w:r>
                <w:r w:rsidR="00B21837">
                  <w:rPr>
                    <w:lang w:val="es-AR"/>
                  </w:rPr>
                  <w:t xml:space="preserve"> (Link en proceso)</w:t>
                </w:r>
              </w:sdtContent>
            </w:sdt>
            <w:r w:rsidR="00AB164F">
              <w:rPr>
                <w:lang w:bidi="es-ES"/>
              </w:rPr>
              <w:t xml:space="preserve">  </w:t>
            </w:r>
            <w:r w:rsidR="00AB164F" w:rsidRPr="009D0878"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42F636DE" wp14:editId="7AA3BB6F">
                      <wp:extent cx="118872" cy="118872"/>
                      <wp:effectExtent l="0" t="0" r="0" b="0"/>
                      <wp:docPr id="58" name="Icono de sitio web" descr="Icono de Twitter/Blog/Carter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56C910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CD+gC6RQAAPl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f07f09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:rsidR="00A77B4D" w:rsidRPr="00565B06" w:rsidRDefault="009C00E4" w:rsidP="007850D1">
      <w:r w:rsidRPr="009C00E4">
        <w:t>Soy</w:t>
      </w:r>
      <w:r w:rsidR="005F34E7">
        <w:t xml:space="preserve"> un</w:t>
      </w:r>
      <w:r w:rsidRPr="009C00E4">
        <w:t xml:space="preserve"> estudiante universitario en Tandil, enfocado en todo lo relacionado con sistemas. Estoy buscando un trabajo que me ayude a cumplir mis objetivos personales y a crecer profesionalmente. Me adapto fácilmente a diferentes roles y aprendo rápido, por lo que estoy abierto a cualquier oportunidad que me permita avanzar y lograr mis metas.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A77B4D" w:rsidRPr="00565B06" w:rsidTr="00902C10">
        <w:tc>
          <w:tcPr>
            <w:tcW w:w="717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val="es-AR" w:eastAsia="es-AR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4DBDB2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f07f0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A77B4D" w:rsidRPr="00565B06" w:rsidRDefault="006B028B" w:rsidP="002146F8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C91837842DDF4D44B99BDC17CBA0680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:rsidR="007C0E0E" w:rsidRPr="00F460B2" w:rsidRDefault="00902C10" w:rsidP="00902C10">
      <w:pPr>
        <w:pStyle w:val="Ttulo2"/>
        <w:rPr>
          <w:u w:val="single"/>
          <w:lang w:bidi="es-ES"/>
        </w:rPr>
      </w:pPr>
      <w:r>
        <w:rPr>
          <w:lang w:bidi="es-ES"/>
        </w:rPr>
        <w:t>Técnico en Informática</w:t>
      </w:r>
      <w:r w:rsidR="00D23C2A">
        <w:rPr>
          <w:lang w:bidi="es-ES"/>
        </w:rPr>
        <w:t xml:space="preserve"> Personal y Profesional</w:t>
      </w:r>
      <w:r w:rsidR="00204229">
        <w:rPr>
          <w:rStyle w:val="nfasis"/>
        </w:rPr>
        <w:t xml:space="preserve"> </w:t>
      </w:r>
    </w:p>
    <w:p w:rsidR="000E24AC" w:rsidRPr="00565B06" w:rsidRDefault="00902C10" w:rsidP="00D23C2A">
      <w:pPr>
        <w:pStyle w:val="Ttulo3"/>
      </w:pPr>
      <w:r>
        <w:t>Tandil -</w:t>
      </w:r>
      <w:r w:rsidR="007C0E0E" w:rsidRPr="00565B06">
        <w:rPr>
          <w:lang w:bidi="es-ES"/>
        </w:rPr>
        <w:t xml:space="preserve">  </w:t>
      </w:r>
      <w:r>
        <w:t>2019</w:t>
      </w:r>
    </w:p>
    <w:p w:rsidR="007C0E0E" w:rsidRPr="00565B06" w:rsidRDefault="00D23C2A" w:rsidP="00B47E1E">
      <w:pPr>
        <w:pStyle w:val="Ttulo2"/>
      </w:pPr>
      <w:r>
        <w:t>Estudiante de Programacion (TUDAI)</w:t>
      </w:r>
      <w:r w:rsidR="007C0E0E" w:rsidRPr="00565B06">
        <w:rPr>
          <w:lang w:bidi="es-ES"/>
        </w:rPr>
        <w:t xml:space="preserve"> | </w:t>
      </w:r>
      <w:sdt>
        <w:sdtPr>
          <w:rPr>
            <w:rStyle w:val="nfasis"/>
          </w:rPr>
          <w:alias w:val="Escriba la universidad 2:"/>
          <w:tag w:val="Escriba la universidad 2:"/>
          <w:id w:val="-1213268753"/>
          <w:placeholder>
            <w:docPart w:val="F1ACC8F9D81B491A9060161F6C5C69A8"/>
          </w:placeholder>
          <w:temporary/>
          <w:showingPlcHdr/>
          <w15:appearance w15:val="hidden"/>
        </w:sdtPr>
        <w:sdtEndPr>
          <w:rPr>
            <w:rStyle w:val="Fuentedeprrafopredeter"/>
            <w:iCs w:val="0"/>
            <w:color w:val="F07F09" w:themeColor="accent1"/>
          </w:rPr>
        </w:sdtEndPr>
        <w:sdtContent>
          <w:r w:rsidR="007C0E0E" w:rsidRPr="007175B9">
            <w:rPr>
              <w:rStyle w:val="nfasis"/>
              <w:lang w:bidi="es-ES"/>
            </w:rPr>
            <w:t>Universidad</w:t>
          </w:r>
        </w:sdtContent>
      </w:sdt>
      <w:r>
        <w:rPr>
          <w:rStyle w:val="nfasis"/>
        </w:rPr>
        <w:t xml:space="preserve"> de Ciencias Exactas (UNICEN)</w:t>
      </w:r>
    </w:p>
    <w:p w:rsidR="007C0E0E" w:rsidRPr="00565B06" w:rsidRDefault="009C00E4" w:rsidP="005D1103">
      <w:pPr>
        <w:pStyle w:val="Ttulo3"/>
      </w:pPr>
      <w:r>
        <w:t>en curso</w:t>
      </w:r>
      <w:r w:rsidR="007C0E0E" w:rsidRPr="00565B06">
        <w:rPr>
          <w:lang w:bidi="es-ES"/>
        </w:rPr>
        <w:t xml:space="preserve"> </w:t>
      </w:r>
      <w:r w:rsidR="00DA019F">
        <w:rPr>
          <w:lang w:bidi="es-ES"/>
        </w:rPr>
        <w:t>-</w:t>
      </w:r>
      <w:r w:rsidR="007C0E0E" w:rsidRPr="00565B06">
        <w:rPr>
          <w:lang w:bidi="es-ES"/>
        </w:rPr>
        <w:t xml:space="preserve"> </w:t>
      </w:r>
      <w:r w:rsidR="00D23C2A">
        <w:t>2024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val="es-AR" w:eastAsia="es-AR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1A4693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f07f0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6B028B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896E51B415F4488097C64C0DCC4FD26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:rsidR="005E088C" w:rsidRPr="00565B06" w:rsidRDefault="00434599" w:rsidP="00B47E1E">
      <w:pPr>
        <w:pStyle w:val="Ttulo2"/>
      </w:pPr>
      <w:r>
        <w:t>Pasante</w:t>
      </w:r>
      <w:r w:rsidR="00654639">
        <w:t xml:space="preserve"> o </w:t>
      </w:r>
      <w:r w:rsidR="002551FD">
        <w:t>Pasantía</w:t>
      </w:r>
      <w:r w:rsidR="005E088C" w:rsidRPr="00565B06">
        <w:rPr>
          <w:lang w:bidi="es-ES"/>
        </w:rPr>
        <w:t xml:space="preserve"> | </w:t>
      </w:r>
      <w:r>
        <w:rPr>
          <w:rStyle w:val="nfasis"/>
        </w:rPr>
        <w:t>GOOU Informática</w:t>
      </w:r>
      <w:r w:rsidR="008E0E0D">
        <w:rPr>
          <w:rStyle w:val="nfasis"/>
        </w:rPr>
        <w:t>.</w:t>
      </w:r>
    </w:p>
    <w:p w:rsidR="005E088C" w:rsidRPr="00565B06" w:rsidRDefault="00E672BD" w:rsidP="004F199F">
      <w:pPr>
        <w:pStyle w:val="Ttulo3"/>
      </w:pPr>
      <w:r>
        <w:t>Enero 2019 -</w:t>
      </w:r>
      <w:r w:rsidR="005E088C" w:rsidRPr="00565B06">
        <w:rPr>
          <w:lang w:bidi="es-ES"/>
        </w:rPr>
        <w:t xml:space="preserve">  </w:t>
      </w:r>
      <w:r>
        <w:t>Diciembre 2019</w:t>
      </w:r>
    </w:p>
    <w:p w:rsidR="005E088C" w:rsidRPr="00565B06" w:rsidRDefault="00A94E6B" w:rsidP="005E088C">
      <w:r>
        <w:t xml:space="preserve">Desempeñe tareas de Instalación tanto de Software como de Hardware. Me ocupaba de limpiar los equipos informáticos (Impresoras, Computadoras y Notebooks) y de mantenerlos (Cambiar la pasta térmica, lubricar los componentes, revisar si no había nada quemado, </w:t>
      </w:r>
      <w:r w:rsidR="008E0E0D">
        <w:t>etc.</w:t>
      </w:r>
      <w:r>
        <w:t>).</w:t>
      </w:r>
    </w:p>
    <w:p w:rsidR="005E088C" w:rsidRPr="00565B06" w:rsidRDefault="008E0E0D" w:rsidP="00B47E1E">
      <w:pPr>
        <w:pStyle w:val="Ttulo2"/>
      </w:pPr>
      <w:r>
        <w:t>Maestranza y Cobrador</w:t>
      </w:r>
      <w:r w:rsidR="005E088C" w:rsidRPr="00565B06">
        <w:rPr>
          <w:lang w:bidi="es-ES"/>
        </w:rPr>
        <w:t xml:space="preserve"> | </w:t>
      </w:r>
      <w:r>
        <w:rPr>
          <w:rStyle w:val="nfasis"/>
        </w:rPr>
        <w:t>Peaje “La Vasconia”.</w:t>
      </w:r>
      <w:r w:rsidR="006A3185">
        <w:rPr>
          <w:rStyle w:val="nfasis"/>
        </w:rPr>
        <w:t xml:space="preserve"> </w:t>
      </w:r>
    </w:p>
    <w:p w:rsidR="005E088C" w:rsidRPr="00565B06" w:rsidRDefault="008E0E0D" w:rsidP="004F199F">
      <w:pPr>
        <w:pStyle w:val="Ttulo3"/>
      </w:pPr>
      <w:r>
        <w:t xml:space="preserve">febrero 2022 </w:t>
      </w:r>
      <w:r w:rsidR="00B5000B">
        <w:t>–</w:t>
      </w:r>
      <w:r w:rsidR="005E088C" w:rsidRPr="00565B06">
        <w:rPr>
          <w:lang w:bidi="es-ES"/>
        </w:rPr>
        <w:t xml:space="preserve"> </w:t>
      </w:r>
      <w:r w:rsidR="00B5000B">
        <w:rPr>
          <w:lang w:bidi="es-ES"/>
        </w:rPr>
        <w:t>noviembre 2022 y julio 2023 -</w:t>
      </w:r>
      <w:r w:rsidR="005E088C" w:rsidRPr="00565B06">
        <w:rPr>
          <w:lang w:bidi="es-ES"/>
        </w:rPr>
        <w:t xml:space="preserve"> </w:t>
      </w:r>
      <w:r w:rsidR="00B5000B">
        <w:t>diciembre</w:t>
      </w:r>
      <w:r w:rsidR="004E6900">
        <w:t xml:space="preserve"> </w:t>
      </w:r>
      <w:r>
        <w:t>2023</w:t>
      </w:r>
    </w:p>
    <w:p w:rsidR="005E088C" w:rsidRDefault="008E0E0D" w:rsidP="005E088C">
      <w:r w:rsidRPr="008E0E0D">
        <w:t>En este puesto, realicé diversas tareas, incluyendo la limpieza de instalaciones</w:t>
      </w:r>
      <w:r w:rsidR="005713AC">
        <w:t xml:space="preserve"> y la gestión de cobranzas.</w:t>
      </w:r>
    </w:p>
    <w:p w:rsidR="004E6900" w:rsidRDefault="004E6900" w:rsidP="004E6900">
      <w:pPr>
        <w:pStyle w:val="Ttulo2"/>
        <w:rPr>
          <w:rStyle w:val="nfasis"/>
        </w:rPr>
      </w:pPr>
      <w:r>
        <w:t xml:space="preserve">Playero </w:t>
      </w:r>
      <w:r w:rsidRPr="00565B06">
        <w:rPr>
          <w:lang w:bidi="es-ES"/>
        </w:rPr>
        <w:t xml:space="preserve">| </w:t>
      </w:r>
      <w:r>
        <w:rPr>
          <w:rStyle w:val="nfasis"/>
        </w:rPr>
        <w:t>Estacion de Servicio YPF</w:t>
      </w:r>
    </w:p>
    <w:p w:rsidR="004E6900" w:rsidRPr="00565B06" w:rsidRDefault="00EA4E83" w:rsidP="004E6900">
      <w:pPr>
        <w:pStyle w:val="Ttulo3"/>
      </w:pPr>
      <w:r>
        <w:t xml:space="preserve">noviembre </w:t>
      </w:r>
      <w:r w:rsidR="004E6900">
        <w:t>2022 -</w:t>
      </w:r>
      <w:r w:rsidR="004E6900" w:rsidRPr="00565B06">
        <w:rPr>
          <w:lang w:bidi="es-ES"/>
        </w:rPr>
        <w:t xml:space="preserve">  </w:t>
      </w:r>
      <w:r w:rsidR="004545E5">
        <w:t xml:space="preserve">marzo </w:t>
      </w:r>
      <w:r w:rsidR="004E6900">
        <w:t>2023</w:t>
      </w:r>
    </w:p>
    <w:p w:rsidR="004E6900" w:rsidRDefault="00F460B2" w:rsidP="005E088C">
      <w:r>
        <w:t>En este puesto de trabajo</w:t>
      </w:r>
      <w:r w:rsidRPr="00F460B2">
        <w:t>, llevé a cabo diversas tareas, como la carga y descarga de automóviles con GNC, y recibí capacitación en medidas de seguridad debido al riesgo asociado con los gases. También me encargué de la limpieza</w:t>
      </w:r>
      <w:r w:rsidR="005713AC">
        <w:t xml:space="preserve"> y mantenimiento</w:t>
      </w:r>
      <w:r w:rsidRPr="00F460B2">
        <w:t xml:space="preserve"> de toda la estación de servicio y de la gestión de cobranzas.</w:t>
      </w:r>
    </w:p>
    <w:p w:rsidR="002551FD" w:rsidRDefault="002551FD" w:rsidP="002551FD">
      <w:pPr>
        <w:pStyle w:val="Ttulo2"/>
        <w:rPr>
          <w:rStyle w:val="nfasis"/>
        </w:rPr>
      </w:pPr>
      <w:r>
        <w:t xml:space="preserve">Operario de Logística </w:t>
      </w:r>
      <w:r w:rsidRPr="00565B06">
        <w:rPr>
          <w:lang w:bidi="es-ES"/>
        </w:rPr>
        <w:t xml:space="preserve">| </w:t>
      </w:r>
      <w:r>
        <w:rPr>
          <w:rStyle w:val="nfasis"/>
        </w:rPr>
        <w:t>Andreani</w:t>
      </w:r>
    </w:p>
    <w:p w:rsidR="002551FD" w:rsidRPr="00565B06" w:rsidRDefault="002551FD" w:rsidP="002551FD">
      <w:pPr>
        <w:pStyle w:val="Ttulo3"/>
      </w:pPr>
      <w:r>
        <w:t>Abril 2024 -</w:t>
      </w:r>
      <w:r w:rsidRPr="00565B06">
        <w:rPr>
          <w:lang w:bidi="es-ES"/>
        </w:rPr>
        <w:t xml:space="preserve">  </w:t>
      </w:r>
      <w:r>
        <w:t xml:space="preserve">mayo </w:t>
      </w:r>
      <w:r w:rsidR="00180278">
        <w:t>2024</w:t>
      </w:r>
    </w:p>
    <w:p w:rsidR="002551FD" w:rsidRPr="00565B06" w:rsidRDefault="00AB164F" w:rsidP="005E088C">
      <w:r w:rsidRPr="00AB164F">
        <w:t>Experiencia en logística, incluyendo carga y descarga de camiones y camionetas, con un enfoque en la eficiencia y la seguridad. Competente en el control de mercadería y gestión de stock, asegurando la precisión en inventarios y el correcto manejo de materiales.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AC7C34" w:rsidRPr="00565B06" w:rsidTr="00273C1D">
        <w:tc>
          <w:tcPr>
            <w:tcW w:w="721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os"/>
            </w:pPr>
            <w:r w:rsidRPr="00565B06">
              <w:rPr>
                <w:noProof/>
                <w:lang w:val="es-AR" w:eastAsia="es-AR"/>
              </w:rPr>
              <mc:AlternateContent>
                <mc:Choice Requires="wpg">
                  <w:drawing>
                    <wp:inline distT="0" distB="0" distL="0" distR="0" wp14:anchorId="5A813033" wp14:editId="2923049F">
                      <wp:extent cx="274320" cy="274320"/>
                      <wp:effectExtent l="0" t="0" r="0" b="0"/>
                      <wp:docPr id="46" name="Icono en un círculo de Actividades" descr="Icono de Ac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írculo del icono de Actividades" descr="Círcu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Parte 1 del símbolo del icono de Actividades" descr="Parte 1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Parte 2 del símbolo del icono de Actividades" descr="Parte 2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Parte 3 del símbolo del icono de Actividades" descr="Parte 3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5ACA6" id="Icono en un círculo de Actividades" o:spid="_x0000_s1026" alt="Icono de Ac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wsblgNQQAABbeQAADgAAAAAAAAAAAAAAAAAuAgAAZHJzL2Uyb0RvYy54bWxQSwEC&#10;LQAUAAYACAAAACEAGGrsh9kAAAADAQAADwAAAAAAAAAAAAAAAAAuEwAAZHJzL2Rvd25yZXYueG1s&#10;UEsFBgAAAAAEAAQA8wAAADQUAAAAAA==&#10;">
                      <v:shape id="Círculo del icono de Actividades" o:spid="_x0000_s1027" alt="Círculo del icono de Activ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f07f0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ctividades" o:spid="_x0000_s1028" alt="Parte 1 del símbolo del icono de Actividades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2 del símbolo del icono de Actividades" o:spid="_x0000_s1029" alt="Parte 2 del símbolo del icono de Actividades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3 del símbolo del icono de Actividades" o:spid="_x0000_s1030" alt="Parte 3 del símbolo del icono de Actividades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:rsidR="00AC7C34" w:rsidRPr="00565B06" w:rsidRDefault="006B028B" w:rsidP="00AD6216">
            <w:pPr>
              <w:pStyle w:val="Ttulo1"/>
              <w:outlineLvl w:val="0"/>
            </w:pPr>
            <w:sdt>
              <w:sdtPr>
                <w:alias w:val="Actividades:"/>
                <w:tag w:val="Actividades:"/>
                <w:id w:val="-2061776476"/>
                <w:placeholder>
                  <w:docPart w:val="09B5450329034330AF5D7D10AF0AB07F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rPr>
                    <w:lang w:bidi="es-ES"/>
                  </w:rPr>
                  <w:t>Actividades</w:t>
                </w:r>
              </w:sdtContent>
            </w:sdt>
          </w:p>
        </w:tc>
      </w:tr>
    </w:tbl>
    <w:p w:rsidR="007A0F44" w:rsidRPr="00565B06" w:rsidRDefault="00461BD1" w:rsidP="00316CE4">
      <w:r w:rsidRPr="00461BD1">
        <w:t xml:space="preserve">Me gusta mantenerme activo haciendo deporte, como natación y fútbol con amigos. Disfruto investigar y programar para automatizar o mejorar procesos. </w:t>
      </w:r>
      <w:r>
        <w:t>Tengo un nivel de inglés B2 y complete</w:t>
      </w:r>
      <w:r w:rsidRPr="00461BD1">
        <w:t xml:space="preserve"> tres cursos certificados en</w:t>
      </w:r>
      <w:r w:rsidR="00F31D2C">
        <w:t xml:space="preserve"> la plataforma de cursos</w:t>
      </w:r>
      <w:r w:rsidRPr="00461BD1">
        <w:t xml:space="preserve"> Udemy sobre Python, Java, y desarrollo de páginas web. Además, tengo conocimientos sólidos sobre los productos de Microsoft.</w:t>
      </w:r>
      <w:r>
        <w:tab/>
      </w:r>
    </w:p>
    <w:sectPr w:rsidR="007A0F44" w:rsidRPr="00565B06" w:rsidSect="00C35C81">
      <w:footerReference w:type="default" r:id="rId13"/>
      <w:headerReference w:type="first" r:id="rId14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28B" w:rsidRDefault="006B028B" w:rsidP="00F534FB">
      <w:pPr>
        <w:spacing w:after="0"/>
      </w:pPr>
      <w:r>
        <w:separator/>
      </w:r>
    </w:p>
  </w:endnote>
  <w:endnote w:type="continuationSeparator" w:id="0">
    <w:p w:rsidR="006B028B" w:rsidRDefault="006B028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537C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28B" w:rsidRDefault="006B028B" w:rsidP="00F534FB">
      <w:pPr>
        <w:spacing w:after="0"/>
      </w:pPr>
      <w:r>
        <w:separator/>
      </w:r>
    </w:p>
  </w:footnote>
  <w:footnote w:type="continuationSeparator" w:id="0">
    <w:p w:rsidR="006B028B" w:rsidRDefault="006B028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="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6365D" id="Rectá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" fillcolor="#e3ded1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07F09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7F09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7F0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F07F09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07F09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7F0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4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27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568E"/>
    <w:rsid w:val="001E08A4"/>
    <w:rsid w:val="00204229"/>
    <w:rsid w:val="0020735F"/>
    <w:rsid w:val="002146F8"/>
    <w:rsid w:val="00215593"/>
    <w:rsid w:val="00217917"/>
    <w:rsid w:val="002372E8"/>
    <w:rsid w:val="0023768B"/>
    <w:rsid w:val="0025163F"/>
    <w:rsid w:val="00254330"/>
    <w:rsid w:val="002551FD"/>
    <w:rsid w:val="00260F01"/>
    <w:rsid w:val="00273C1D"/>
    <w:rsid w:val="00275C94"/>
    <w:rsid w:val="00277638"/>
    <w:rsid w:val="0028164F"/>
    <w:rsid w:val="002823BE"/>
    <w:rsid w:val="00297ED0"/>
    <w:rsid w:val="002A4EDA"/>
    <w:rsid w:val="002B01E3"/>
    <w:rsid w:val="002B3FC8"/>
    <w:rsid w:val="002C7E44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37CA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4599"/>
    <w:rsid w:val="00437B8B"/>
    <w:rsid w:val="004545E5"/>
    <w:rsid w:val="00461BD1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6900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13AC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1103"/>
    <w:rsid w:val="005E088C"/>
    <w:rsid w:val="005E6E43"/>
    <w:rsid w:val="005F34E7"/>
    <w:rsid w:val="005F4455"/>
    <w:rsid w:val="006042C0"/>
    <w:rsid w:val="006104FF"/>
    <w:rsid w:val="00614B7C"/>
    <w:rsid w:val="0062239B"/>
    <w:rsid w:val="00625B8A"/>
    <w:rsid w:val="00644D4E"/>
    <w:rsid w:val="00646D01"/>
    <w:rsid w:val="00654639"/>
    <w:rsid w:val="00663536"/>
    <w:rsid w:val="006648D4"/>
    <w:rsid w:val="00673F18"/>
    <w:rsid w:val="00676CEB"/>
    <w:rsid w:val="00683A86"/>
    <w:rsid w:val="0069300B"/>
    <w:rsid w:val="006A3185"/>
    <w:rsid w:val="006A4C72"/>
    <w:rsid w:val="006B028B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4876"/>
    <w:rsid w:val="007F71A4"/>
    <w:rsid w:val="008030EE"/>
    <w:rsid w:val="00812148"/>
    <w:rsid w:val="00814B43"/>
    <w:rsid w:val="00814FA5"/>
    <w:rsid w:val="0083016A"/>
    <w:rsid w:val="00846AAE"/>
    <w:rsid w:val="00867081"/>
    <w:rsid w:val="008874F1"/>
    <w:rsid w:val="008978E8"/>
    <w:rsid w:val="00897A77"/>
    <w:rsid w:val="008A02C4"/>
    <w:rsid w:val="008A49A0"/>
    <w:rsid w:val="008A6538"/>
    <w:rsid w:val="008D4FC8"/>
    <w:rsid w:val="008D5A80"/>
    <w:rsid w:val="008E0E0D"/>
    <w:rsid w:val="008E5483"/>
    <w:rsid w:val="008F4532"/>
    <w:rsid w:val="00902411"/>
    <w:rsid w:val="00902C10"/>
    <w:rsid w:val="00906CA5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00E4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77D8"/>
    <w:rsid w:val="00A42CE4"/>
    <w:rsid w:val="00A5024F"/>
    <w:rsid w:val="00A56B81"/>
    <w:rsid w:val="00A6314E"/>
    <w:rsid w:val="00A77B4D"/>
    <w:rsid w:val="00A8052D"/>
    <w:rsid w:val="00A83BBB"/>
    <w:rsid w:val="00A9077F"/>
    <w:rsid w:val="00A94E6B"/>
    <w:rsid w:val="00AA04BD"/>
    <w:rsid w:val="00AA276C"/>
    <w:rsid w:val="00AB164F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1837"/>
    <w:rsid w:val="00B25746"/>
    <w:rsid w:val="00B47E1E"/>
    <w:rsid w:val="00B5000B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3C2A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A019F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672BD"/>
    <w:rsid w:val="00E72DA3"/>
    <w:rsid w:val="00E97BD9"/>
    <w:rsid w:val="00EA4E83"/>
    <w:rsid w:val="00EE0848"/>
    <w:rsid w:val="00F03B1E"/>
    <w:rsid w:val="00F03F2C"/>
    <w:rsid w:val="00F1202D"/>
    <w:rsid w:val="00F217AB"/>
    <w:rsid w:val="00F31D2C"/>
    <w:rsid w:val="00F35A06"/>
    <w:rsid w:val="00F435D3"/>
    <w:rsid w:val="00F460B2"/>
    <w:rsid w:val="00F46425"/>
    <w:rsid w:val="00F5078D"/>
    <w:rsid w:val="00F534FB"/>
    <w:rsid w:val="00F56FFE"/>
    <w:rsid w:val="00F904FC"/>
    <w:rsid w:val="00F935BF"/>
    <w:rsid w:val="00F94EB5"/>
    <w:rsid w:val="00FA4359"/>
    <w:rsid w:val="00FA43E0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A0E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56565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4639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323232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F07F09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783F04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783F04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323232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323232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F07F09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323232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Cuadrculadetab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656565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323232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323232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F07F09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jc w:val="center"/>
    </w:pPr>
    <w:rPr>
      <w:i/>
      <w:iCs/>
      <w:color w:val="F07F0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F07F09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323232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461BD1"/>
    <w:rPr>
      <w:color w:val="1B587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D2C"/>
    <w:rPr>
      <w:color w:val="7030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lucas-cueli-8bb1201a7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9755E0703A44B890640588AA75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92D2B-A89E-4BD4-9AA9-B9264C4A2934}"/>
      </w:docPartPr>
      <w:docPartBody>
        <w:p w:rsidR="007D4063" w:rsidRDefault="003746E8">
          <w:pPr>
            <w:pStyle w:val="009755E0703A44B890640588AA754605"/>
          </w:pPr>
          <w:r w:rsidRPr="00D85CA4">
            <w:rPr>
              <w:lang w:bidi="es-ES"/>
            </w:rPr>
            <w:t>Objetivo</w:t>
          </w:r>
        </w:p>
      </w:docPartBody>
    </w:docPart>
    <w:docPart>
      <w:docPartPr>
        <w:name w:val="C91837842DDF4D44B99BDC17CBA0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71DE1-716B-4175-9CA5-40B906978483}"/>
      </w:docPartPr>
      <w:docPartBody>
        <w:p w:rsidR="007D4063" w:rsidRDefault="003746E8">
          <w:pPr>
            <w:pStyle w:val="C91837842DDF4D44B99BDC17CBA06803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F1ACC8F9D81B491A9060161F6C5C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63A9E-6770-47CA-9795-3949243584F2}"/>
      </w:docPartPr>
      <w:docPartBody>
        <w:p w:rsidR="007D4063" w:rsidRDefault="003746E8">
          <w:pPr>
            <w:pStyle w:val="F1ACC8F9D81B491A9060161F6C5C69A8"/>
          </w:pPr>
          <w:r w:rsidRPr="007175B9">
            <w:rPr>
              <w:rStyle w:val="nfasis"/>
              <w:lang w:bidi="es-ES"/>
            </w:rPr>
            <w:t>Universidad</w:t>
          </w:r>
        </w:p>
      </w:docPartBody>
    </w:docPart>
    <w:docPart>
      <w:docPartPr>
        <w:name w:val="896E51B415F4488097C64C0DCC4FD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0CF2C-9DCF-4AD0-AF17-2673DAA673F7}"/>
      </w:docPartPr>
      <w:docPartBody>
        <w:p w:rsidR="007D4063" w:rsidRDefault="003746E8">
          <w:pPr>
            <w:pStyle w:val="896E51B415F4488097C64C0DCC4FD26D"/>
          </w:pPr>
          <w:r w:rsidRPr="00565B06">
            <w:rPr>
              <w:lang w:bidi="es-ES"/>
            </w:rPr>
            <w:t>Experiencia</w:t>
          </w:r>
        </w:p>
      </w:docPartBody>
    </w:docPart>
    <w:docPart>
      <w:docPartPr>
        <w:name w:val="09B5450329034330AF5D7D10AF0A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0151-37F0-4C6C-B9BC-AB65A1CF4BBA}"/>
      </w:docPartPr>
      <w:docPartBody>
        <w:p w:rsidR="007D4063" w:rsidRDefault="003746E8">
          <w:pPr>
            <w:pStyle w:val="09B5450329034330AF5D7D10AF0AB07F"/>
          </w:pPr>
          <w:r w:rsidRPr="00565B06">
            <w:rPr>
              <w:lang w:bidi="es-ES"/>
            </w:rPr>
            <w:t>Actividades</w:t>
          </w:r>
        </w:p>
      </w:docPartBody>
    </w:docPart>
    <w:docPart>
      <w:docPartPr>
        <w:name w:val="727A503CEA02423091D8EF33AE268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1FB1C-C094-4638-A645-6BEBB663EC02}"/>
      </w:docPartPr>
      <w:docPartBody>
        <w:p w:rsidR="004532BE" w:rsidRDefault="007D4063" w:rsidP="007D4063">
          <w:pPr>
            <w:pStyle w:val="727A503CEA02423091D8EF33AE26824E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61D6E40487E54573A23D2338E7BB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FB169-65D3-4EA5-AB23-91E344D33D3C}"/>
      </w:docPartPr>
      <w:docPartBody>
        <w:p w:rsidR="004532BE" w:rsidRDefault="007D4063" w:rsidP="007D4063">
          <w:pPr>
            <w:pStyle w:val="61D6E40487E54573A23D2338E7BBF93B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9D665BA6EC934FB09A7643B343E8D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7FA3-040D-486D-8D09-938E685641BF}"/>
      </w:docPartPr>
      <w:docPartBody>
        <w:p w:rsidR="004532BE" w:rsidRDefault="007D4063" w:rsidP="007D4063">
          <w:pPr>
            <w:pStyle w:val="9D665BA6EC934FB09A7643B343E8D661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D0BB769FCBDB436685CC5E75B5EAE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0F5CB-5A7F-4F38-9E82-31835A027EF3}"/>
      </w:docPartPr>
      <w:docPartBody>
        <w:p w:rsidR="004532BE" w:rsidRDefault="007D4063" w:rsidP="007D4063">
          <w:pPr>
            <w:pStyle w:val="D0BB769FCBDB436685CC5E75B5EAE04E"/>
          </w:pPr>
          <w:r w:rsidRPr="009D0878">
            <w:rPr>
              <w:lang w:bidi="es-ES"/>
            </w:rPr>
            <w:t>Perfil de LinkedIn</w:t>
          </w:r>
        </w:p>
      </w:docPartBody>
    </w:docPart>
    <w:docPart>
      <w:docPartPr>
        <w:name w:val="CBA0EB42495648BF87CB2B4516A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98E48-BAAD-48B9-8A31-EEDB0188A3DD}"/>
      </w:docPartPr>
      <w:docPartBody>
        <w:p w:rsidR="004532BE" w:rsidRDefault="007D4063" w:rsidP="007D4063">
          <w:pPr>
            <w:pStyle w:val="CBA0EB42495648BF87CB2B4516A13671"/>
          </w:pPr>
          <w:r w:rsidRPr="009D0878">
            <w:rPr>
              <w:lang w:bidi="es-ES"/>
            </w:rPr>
            <w:t>Twitter/Blog/Cartera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D6"/>
    <w:rsid w:val="003746E8"/>
    <w:rsid w:val="004532BE"/>
    <w:rsid w:val="005E2BD6"/>
    <w:rsid w:val="007844FF"/>
    <w:rsid w:val="007D4063"/>
    <w:rsid w:val="00DA2E59"/>
    <w:rsid w:val="00E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866B4287D346E29665D9F5523AA3E3">
    <w:name w:val="F2866B4287D346E29665D9F5523AA3E3"/>
  </w:style>
  <w:style w:type="paragraph" w:customStyle="1" w:styleId="1A6D15AFA29C458E9E16495B7ED7A499">
    <w:name w:val="1A6D15AFA29C458E9E16495B7ED7A499"/>
  </w:style>
  <w:style w:type="paragraph" w:customStyle="1" w:styleId="A211AAFE072E48BE89E42ED9B935DB11">
    <w:name w:val="A211AAFE072E48BE89E42ED9B935DB11"/>
  </w:style>
  <w:style w:type="paragraph" w:customStyle="1" w:styleId="D8F96CE08EF0497BA4BC88F4EED8EB5A">
    <w:name w:val="D8F96CE08EF0497BA4BC88F4EED8EB5A"/>
  </w:style>
  <w:style w:type="paragraph" w:customStyle="1" w:styleId="48AADD3CA4D74685A1C398C6B709B8BB">
    <w:name w:val="48AADD3CA4D74685A1C398C6B709B8BB"/>
  </w:style>
  <w:style w:type="paragraph" w:customStyle="1" w:styleId="1440951783FF49CB9F753F8BD7548B73">
    <w:name w:val="1440951783FF49CB9F753F8BD7548B73"/>
  </w:style>
  <w:style w:type="paragraph" w:customStyle="1" w:styleId="907AA1F80D594535BA2915F61A731C74">
    <w:name w:val="907AA1F80D594535BA2915F61A731C74"/>
  </w:style>
  <w:style w:type="paragraph" w:customStyle="1" w:styleId="009755E0703A44B890640588AA754605">
    <w:name w:val="009755E0703A44B890640588AA754605"/>
  </w:style>
  <w:style w:type="paragraph" w:customStyle="1" w:styleId="D69531D2FD9448C1A5843ACBE4E9B690">
    <w:name w:val="D69531D2FD9448C1A5843ACBE4E9B690"/>
  </w:style>
  <w:style w:type="paragraph" w:customStyle="1" w:styleId="C91837842DDF4D44B99BDC17CBA06803">
    <w:name w:val="C91837842DDF4D44B99BDC17CBA06803"/>
  </w:style>
  <w:style w:type="paragraph" w:customStyle="1" w:styleId="5072740D440544CBA155CD07CDA85156">
    <w:name w:val="5072740D440544CBA155CD07CDA85156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CC20EA8C67246DF80CE424E27A17336">
    <w:name w:val="BCC20EA8C67246DF80CE424E27A17336"/>
  </w:style>
  <w:style w:type="paragraph" w:customStyle="1" w:styleId="0BE5888B0FB949CE8A5D0749BDEC6E81">
    <w:name w:val="0BE5888B0FB949CE8A5D0749BDEC6E81"/>
  </w:style>
  <w:style w:type="paragraph" w:customStyle="1" w:styleId="BB3CED1A9A1945D5AE2E7C219558ED0E">
    <w:name w:val="BB3CED1A9A1945D5AE2E7C219558ED0E"/>
  </w:style>
  <w:style w:type="paragraph" w:customStyle="1" w:styleId="6D78DB297CDB4DC0A1F93A7A3DC2B8E2">
    <w:name w:val="6D78DB297CDB4DC0A1F93A7A3DC2B8E2"/>
  </w:style>
  <w:style w:type="paragraph" w:customStyle="1" w:styleId="75BB9034B51942EF9615B0CAA0FB942A">
    <w:name w:val="75BB9034B51942EF9615B0CAA0FB942A"/>
  </w:style>
  <w:style w:type="paragraph" w:customStyle="1" w:styleId="F1ACC8F9D81B491A9060161F6C5C69A8">
    <w:name w:val="F1ACC8F9D81B491A9060161F6C5C69A8"/>
  </w:style>
  <w:style w:type="paragraph" w:customStyle="1" w:styleId="F6866AE542A9475E8DB6BCFF250E4E46">
    <w:name w:val="F6866AE542A9475E8DB6BCFF250E4E46"/>
  </w:style>
  <w:style w:type="paragraph" w:customStyle="1" w:styleId="B0511D0074154A4492ECEE97286D09BC">
    <w:name w:val="B0511D0074154A4492ECEE97286D09BC"/>
  </w:style>
  <w:style w:type="paragraph" w:customStyle="1" w:styleId="FF38F48F6186492299E275A2242D581D">
    <w:name w:val="FF38F48F6186492299E275A2242D581D"/>
  </w:style>
  <w:style w:type="paragraph" w:customStyle="1" w:styleId="896E51B415F4488097C64C0DCC4FD26D">
    <w:name w:val="896E51B415F4488097C64C0DCC4FD26D"/>
  </w:style>
  <w:style w:type="paragraph" w:customStyle="1" w:styleId="592C7336B3284C619144957E72771130">
    <w:name w:val="592C7336B3284C619144957E72771130"/>
  </w:style>
  <w:style w:type="paragraph" w:customStyle="1" w:styleId="7D35BE47F63542068DFF03334A48D820">
    <w:name w:val="7D35BE47F63542068DFF03334A48D820"/>
  </w:style>
  <w:style w:type="paragraph" w:customStyle="1" w:styleId="899836C9ACEA4A928E3650F3E81C8E9A">
    <w:name w:val="899836C9ACEA4A928E3650F3E81C8E9A"/>
  </w:style>
  <w:style w:type="paragraph" w:customStyle="1" w:styleId="90D906D21AA94F78BBD41E99A5CB6E4B">
    <w:name w:val="90D906D21AA94F78BBD41E99A5CB6E4B"/>
  </w:style>
  <w:style w:type="paragraph" w:customStyle="1" w:styleId="3B156B8EA87B45BBA1DAD89C7F1B7BDB">
    <w:name w:val="3B156B8EA87B45BBA1DAD89C7F1B7BDB"/>
  </w:style>
  <w:style w:type="paragraph" w:customStyle="1" w:styleId="38A39AD0D25E4497882E415927A21255">
    <w:name w:val="38A39AD0D25E4497882E415927A21255"/>
  </w:style>
  <w:style w:type="paragraph" w:customStyle="1" w:styleId="5629B23739F346CA8027882A12E858B6">
    <w:name w:val="5629B23739F346CA8027882A12E858B6"/>
  </w:style>
  <w:style w:type="paragraph" w:customStyle="1" w:styleId="D47F387A52D4458DB4D1B9C3E78EDAFF">
    <w:name w:val="D47F387A52D4458DB4D1B9C3E78EDAFF"/>
  </w:style>
  <w:style w:type="paragraph" w:customStyle="1" w:styleId="A3B1F963B9374C74926EF4C1892A1A4C">
    <w:name w:val="A3B1F963B9374C74926EF4C1892A1A4C"/>
  </w:style>
  <w:style w:type="paragraph" w:customStyle="1" w:styleId="CF499D72BC534504965711253C1F59B0">
    <w:name w:val="CF499D72BC534504965711253C1F59B0"/>
  </w:style>
  <w:style w:type="paragraph" w:customStyle="1" w:styleId="9BC5DAD7009244B6967E24E855512033">
    <w:name w:val="9BC5DAD7009244B6967E24E855512033"/>
  </w:style>
  <w:style w:type="paragraph" w:customStyle="1" w:styleId="9983167963674CE98536476FCED6A528">
    <w:name w:val="9983167963674CE98536476FCED6A528"/>
  </w:style>
  <w:style w:type="paragraph" w:customStyle="1" w:styleId="99D0030F76054247809FFACC217E396A">
    <w:name w:val="99D0030F76054247809FFACC217E396A"/>
  </w:style>
  <w:style w:type="paragraph" w:customStyle="1" w:styleId="12354FEE3B114C568EC8375D8AD136EE">
    <w:name w:val="12354FEE3B114C568EC8375D8AD136EE"/>
  </w:style>
  <w:style w:type="paragraph" w:customStyle="1" w:styleId="277CB22826CB44538625B3B345F20CDA">
    <w:name w:val="277CB22826CB44538625B3B345F20CDA"/>
  </w:style>
  <w:style w:type="paragraph" w:customStyle="1" w:styleId="A077A3F4B6724067A800082CFF7CE2CD">
    <w:name w:val="A077A3F4B6724067A800082CFF7CE2CD"/>
  </w:style>
  <w:style w:type="paragraph" w:customStyle="1" w:styleId="09B5450329034330AF5D7D10AF0AB07F">
    <w:name w:val="09B5450329034330AF5D7D10AF0AB07F"/>
  </w:style>
  <w:style w:type="paragraph" w:customStyle="1" w:styleId="2CE86F65D2194961ADC36006CD3A0DDD">
    <w:name w:val="2CE86F65D2194961ADC36006CD3A0DDD"/>
  </w:style>
  <w:style w:type="paragraph" w:customStyle="1" w:styleId="3D3675095B1E49E99375257D9D3C0397">
    <w:name w:val="3D3675095B1E49E99375257D9D3C0397"/>
    <w:rsid w:val="005E2BD6"/>
  </w:style>
  <w:style w:type="paragraph" w:customStyle="1" w:styleId="6AE9125F1B784079B5518C970FE38CD5">
    <w:name w:val="6AE9125F1B784079B5518C970FE38CD5"/>
    <w:rsid w:val="005E2BD6"/>
  </w:style>
  <w:style w:type="paragraph" w:customStyle="1" w:styleId="ACCADAD9B25C4E95AC2FF900E3C67BB7">
    <w:name w:val="ACCADAD9B25C4E95AC2FF900E3C67BB7"/>
    <w:rsid w:val="007D4063"/>
  </w:style>
  <w:style w:type="paragraph" w:customStyle="1" w:styleId="A259061F7C50401C89E11BC064FF9C36">
    <w:name w:val="A259061F7C50401C89E11BC064FF9C36"/>
    <w:rsid w:val="007D4063"/>
  </w:style>
  <w:style w:type="paragraph" w:customStyle="1" w:styleId="727A503CEA02423091D8EF33AE26824E">
    <w:name w:val="727A503CEA02423091D8EF33AE26824E"/>
    <w:rsid w:val="007D4063"/>
  </w:style>
  <w:style w:type="paragraph" w:customStyle="1" w:styleId="61D6E40487E54573A23D2338E7BBF93B">
    <w:name w:val="61D6E40487E54573A23D2338E7BBF93B"/>
    <w:rsid w:val="007D4063"/>
  </w:style>
  <w:style w:type="paragraph" w:customStyle="1" w:styleId="9D665BA6EC934FB09A7643B343E8D661">
    <w:name w:val="9D665BA6EC934FB09A7643B343E8D661"/>
    <w:rsid w:val="007D4063"/>
  </w:style>
  <w:style w:type="paragraph" w:customStyle="1" w:styleId="D0BB769FCBDB436685CC5E75B5EAE04E">
    <w:name w:val="D0BB769FCBDB436685CC5E75B5EAE04E"/>
    <w:rsid w:val="007D4063"/>
  </w:style>
  <w:style w:type="paragraph" w:customStyle="1" w:styleId="CBA0EB42495648BF87CB2B4516A13671">
    <w:name w:val="CBA0EB42495648BF87CB2B4516A13671"/>
    <w:rsid w:val="007D4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1B587C"/>
      </a:hlink>
      <a:folHlink>
        <a:srgbClr val="7030A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Tandil, Buenos Aires, Argentina</CompanyAddress>
  <CompanyPhone>2494313586</CompanyPhone>
  <CompanyFax/>
  <CompanyEmail>LucasCueli00@hotmail.com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A889CE-DFB3-4CA7-9D38-1B44E360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moderno).dotx</Template>
  <TotalTime>0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Link:</cp:keywords>
  <dc:description/>
  <cp:lastModifiedBy/>
  <cp:revision>1</cp:revision>
  <dcterms:created xsi:type="dcterms:W3CDTF">2024-08-26T15:00:00Z</dcterms:created>
  <dcterms:modified xsi:type="dcterms:W3CDTF">2024-08-27T16:33:00Z</dcterms:modified>
  <cp:category/>
  <cp:contentStatus>Portafolio web: (Link en proceso)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